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884F5" w14:textId="77777777" w:rsidR="002C79E6" w:rsidRDefault="002C79E6" w:rsidP="002C79E6"/>
    <w:p w14:paraId="35515E2E" w14:textId="77777777" w:rsidR="002C79E6" w:rsidRDefault="002C79E6" w:rsidP="002C79E6"/>
    <w:p w14:paraId="0D96E6E0" w14:textId="77777777" w:rsidR="002C79E6" w:rsidRDefault="002C79E6" w:rsidP="002C79E6"/>
    <w:p w14:paraId="7123E2E2" w14:textId="77777777" w:rsidR="002C79E6" w:rsidRDefault="002C79E6" w:rsidP="002C79E6"/>
    <w:p w14:paraId="08C3EB32" w14:textId="77777777" w:rsidR="002C79E6" w:rsidRDefault="002C79E6" w:rsidP="002C79E6"/>
    <w:p w14:paraId="5F2290A3" w14:textId="1DB58001" w:rsidR="6A36C4BF" w:rsidRPr="00B863FB" w:rsidRDefault="00145465" w:rsidP="00B863FB">
      <w:pPr>
        <w:pStyle w:val="Title"/>
      </w:pPr>
      <w:r>
        <w:t>Website Report for Star Wars D&amp;D</w:t>
      </w:r>
    </w:p>
    <w:p w14:paraId="4C13B540" w14:textId="438C839F" w:rsidR="201D26C8" w:rsidRDefault="201D26C8" w:rsidP="002C79E6">
      <w:pPr>
        <w:pStyle w:val="Subtitle"/>
      </w:pPr>
    </w:p>
    <w:p w14:paraId="2B1D31A4" w14:textId="5542C479" w:rsidR="00A417C1" w:rsidRDefault="00145465" w:rsidP="002C79E6">
      <w:pPr>
        <w:pStyle w:val="Subtitle"/>
      </w:pPr>
      <w:r>
        <w:t>James B Fawcett</w:t>
      </w:r>
    </w:p>
    <w:p w14:paraId="1A062ECE" w14:textId="631E0EA5" w:rsidR="002C79E6" w:rsidRDefault="00145465" w:rsidP="002C79E6">
      <w:pPr>
        <w:pStyle w:val="Subtitle"/>
      </w:pPr>
      <w:r>
        <w:t>BYU Idaho</w:t>
      </w:r>
    </w:p>
    <w:p w14:paraId="7A3E6096" w14:textId="183BB66D" w:rsidR="002C79E6" w:rsidRDefault="00145465" w:rsidP="002C79E6">
      <w:pPr>
        <w:pStyle w:val="Subtitle"/>
      </w:pPr>
      <w:r>
        <w:t>WDD130: Web Fundamentals</w:t>
      </w:r>
    </w:p>
    <w:p w14:paraId="460C4CD5" w14:textId="63A9DCF3" w:rsidR="002C79E6" w:rsidRDefault="00145465" w:rsidP="002C79E6">
      <w:pPr>
        <w:pStyle w:val="Subtitle"/>
      </w:pPr>
      <w:r>
        <w:t>Cory Codling</w:t>
      </w:r>
    </w:p>
    <w:p w14:paraId="60EC6869" w14:textId="019DEAE6" w:rsidR="201D26C8" w:rsidRDefault="00145465" w:rsidP="002C79E6">
      <w:pPr>
        <w:pStyle w:val="Subtitle"/>
      </w:pPr>
      <w:r>
        <w:t>December 17, 2024</w:t>
      </w:r>
    </w:p>
    <w:p w14:paraId="686E669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62EF5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484F52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BBDF8D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2002CD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BC6158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935479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C09553D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699D5300" w14:textId="6763E57E" w:rsidR="67AE9998" w:rsidRDefault="007A6F5F" w:rsidP="007A6F5F">
      <w:pPr>
        <w:pStyle w:val="Title"/>
      </w:pPr>
      <w:r>
        <w:lastRenderedPageBreak/>
        <w:t>Website Report for Star Wars D&amp;D</w:t>
      </w:r>
    </w:p>
    <w:p w14:paraId="77796BD6" w14:textId="05FD16D5" w:rsidR="007A6F5F" w:rsidRDefault="00C6575D" w:rsidP="007A6F5F">
      <w:r>
        <w:t xml:space="preserve">My website is </w:t>
      </w:r>
      <w:r w:rsidR="006831C9">
        <w:t xml:space="preserve">presenting </w:t>
      </w:r>
      <w:r w:rsidR="00D6253E">
        <w:t>information</w:t>
      </w:r>
      <w:r w:rsidR="006831C9">
        <w:t xml:space="preserve"> from my homebrew Star Wars </w:t>
      </w:r>
      <w:r w:rsidR="003207D5">
        <w:t>D</w:t>
      </w:r>
      <w:r w:rsidR="006831C9">
        <w:t xml:space="preserve">ungeons and </w:t>
      </w:r>
      <w:r w:rsidR="003207D5">
        <w:t>D</w:t>
      </w:r>
      <w:r w:rsidR="006831C9">
        <w:t xml:space="preserve">ragons rulebook. </w:t>
      </w:r>
      <w:r w:rsidR="007D4B4C">
        <w:t>It contains information on classes, races, and ships. The intended audience for this website is anyone interested in Star Wars, D&amp;D, or both. I’ve written it to be easily understandable to anyone familiar with D&amp;D 5</w:t>
      </w:r>
      <w:r w:rsidR="007D4B4C" w:rsidRPr="007D4B4C">
        <w:rPr>
          <w:vertAlign w:val="superscript"/>
        </w:rPr>
        <w:t>th</w:t>
      </w:r>
      <w:r w:rsidR="007D4B4C">
        <w:t xml:space="preserve"> edition.</w:t>
      </w:r>
      <w:r w:rsidR="00D6253E">
        <w:t xml:space="preserve"> </w:t>
      </w:r>
      <w:r w:rsidR="00386C20">
        <w:t xml:space="preserve">The website can be accessed at </w:t>
      </w:r>
      <w:hyperlink r:id="rId10" w:history="1">
        <w:r w:rsidR="00386C20" w:rsidRPr="00480FC1">
          <w:rPr>
            <w:rStyle w:val="Hyperlink"/>
          </w:rPr>
          <w:t>https://jbfawcett24.github.io/wdd130/s</w:t>
        </w:r>
        <w:r w:rsidR="00386C20" w:rsidRPr="00480FC1">
          <w:rPr>
            <w:rStyle w:val="Hyperlink"/>
          </w:rPr>
          <w:t>w</w:t>
        </w:r>
        <w:r w:rsidR="00386C20" w:rsidRPr="00480FC1">
          <w:rPr>
            <w:rStyle w:val="Hyperlink"/>
          </w:rPr>
          <w:t>dnd/</w:t>
        </w:r>
      </w:hyperlink>
      <w:r w:rsidR="00480FC1">
        <w:t>.</w:t>
      </w:r>
    </w:p>
    <w:p w14:paraId="10585468" w14:textId="39A0A07F" w:rsidR="00480FC1" w:rsidRDefault="00DD37C0" w:rsidP="007A6F5F">
      <w:r>
        <w:t xml:space="preserve">I wanted to get as </w:t>
      </w:r>
      <w:r w:rsidR="00B2710D">
        <w:t>much</w:t>
      </w:r>
      <w:r>
        <w:t xml:space="preserve"> information as possible from the shared word document I had with my friend </w:t>
      </w:r>
      <w:r w:rsidR="00B2710D">
        <w:t>on</w:t>
      </w:r>
      <w:r>
        <w:t xml:space="preserve"> the web as possible. I wanted the information to be easily accessible for anyone who might want to use it.</w:t>
      </w:r>
      <w:r w:rsidR="00AF4261">
        <w:t xml:space="preserve"> </w:t>
      </w:r>
      <w:r w:rsidR="00CF44AA">
        <w:t xml:space="preserve">I wanted the Website to look as professional as possible. I didn’t want people to see it and think that a freshman in college made it. </w:t>
      </w:r>
    </w:p>
    <w:p w14:paraId="6EC1554A" w14:textId="6D4763CD" w:rsidR="003009C2" w:rsidRDefault="003009C2" w:rsidP="003009C2">
      <w:r>
        <w:t>I started designing the website by laying out how I wanted to navigate the website. I decided that splitting the pages into 3 categories, Classes, Races, and more info was the best way to do that. I then drew out the wireframe for the homepage, paying special attention to the header.</w:t>
      </w:r>
      <w:r w:rsidR="00F946F3">
        <w:t xml:space="preserve"> I then drew out the basic wireframe for </w:t>
      </w:r>
      <w:r w:rsidR="00356B92">
        <w:t>all</w:t>
      </w:r>
      <w:r w:rsidR="00F946F3">
        <w:t xml:space="preserve"> the classes, then for </w:t>
      </w:r>
      <w:r w:rsidR="00A41CA2">
        <w:t>all</w:t>
      </w:r>
      <w:r w:rsidR="00F946F3">
        <w:t xml:space="preserve"> the races. </w:t>
      </w:r>
      <w:r w:rsidR="00356B92">
        <w:t xml:space="preserve">I had designed the logo before when I first started this project in high school, and I based the colors of the website </w:t>
      </w:r>
      <w:proofErr w:type="gramStart"/>
      <w:r w:rsidR="00356B92">
        <w:t>off of</w:t>
      </w:r>
      <w:proofErr w:type="gramEnd"/>
      <w:r w:rsidR="00356B92">
        <w:t xml:space="preserve"> the logo.</w:t>
      </w:r>
      <w:r w:rsidR="00416BFE">
        <w:t xml:space="preserve"> I originally got the color </w:t>
      </w:r>
      <w:r w:rsidR="00B54DDC">
        <w:t>palette</w:t>
      </w:r>
      <w:r w:rsidR="00416BFE">
        <w:t xml:space="preserve"> for the logo </w:t>
      </w:r>
      <w:r w:rsidR="00B54DDC">
        <w:t>from a color palette generator, and an image of space I liked.</w:t>
      </w:r>
      <w:r w:rsidR="002E0ECC">
        <w:t xml:space="preserve"> The fonts and art were based on the idea that you were viewing this on a data pad from Star Wars, so the art is designed as a hologram, and the fonts have sharper edges and harder angles.</w:t>
      </w:r>
      <w:r w:rsidR="00A47CF5">
        <w:t xml:space="preserve"> A major change I made during the design process was doing a redesign of the homepage after I finished making it. The first design was almost identical to the default Google sites page, and I wanted my website to feel distinct.</w:t>
      </w:r>
      <w:r w:rsidR="006276A3">
        <w:t xml:space="preserve"> </w:t>
      </w:r>
      <w:r w:rsidR="003203C3">
        <w:t xml:space="preserve">My initial plan for the artwork was to use AI image generation to ensure that my pictures were free use, but </w:t>
      </w:r>
      <w:r w:rsidR="008319AA">
        <w:t xml:space="preserve">a friend offered to do the artwork herself instead. </w:t>
      </w:r>
    </w:p>
    <w:p w14:paraId="4B45591E" w14:textId="5BAE4E23" w:rsidR="00977C81" w:rsidRPr="007A6F5F" w:rsidRDefault="00555654" w:rsidP="003009C2">
      <w:r>
        <w:t>This project helped me learn how to align content better. Both by using grid, and other methods.</w:t>
      </w:r>
      <w:r w:rsidR="00825A84">
        <w:t xml:space="preserve"> I also learned how to do more complex hover effects, like the ones used on my dropdown </w:t>
      </w:r>
      <w:r w:rsidR="00825A84">
        <w:lastRenderedPageBreak/>
        <w:t xml:space="preserve">menus.  </w:t>
      </w:r>
      <w:r w:rsidR="00A06940">
        <w:t xml:space="preserve">I also learned more about designing webpages. Making them look professional and being effective at conveying information. </w:t>
      </w:r>
      <w:r w:rsidR="00825A84">
        <w:t xml:space="preserve">I hope to continue working on this website in the future, there are still several pages I want to add, and several things I want to rebalance, or redesign entirely. </w:t>
      </w:r>
      <w:r w:rsidR="00D2799F">
        <w:t>In terms of the technical skills I have learned, I plan on continuing to use them and learn new skills next semester in WDD131.</w:t>
      </w:r>
      <w:r w:rsidR="00985799">
        <w:t xml:space="preserve"> Past that, I may purse web development for an internship or job in the future, using the skills learned from this project and from this class.</w:t>
      </w:r>
    </w:p>
    <w:sectPr w:rsidR="00977C81" w:rsidRPr="007A6F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46262" w14:textId="77777777" w:rsidR="00145465" w:rsidRDefault="00145465">
      <w:pPr>
        <w:spacing w:line="240" w:lineRule="auto"/>
      </w:pPr>
      <w:r>
        <w:separator/>
      </w:r>
    </w:p>
    <w:p w14:paraId="2A5F204C" w14:textId="77777777" w:rsidR="00145465" w:rsidRDefault="00145465"/>
  </w:endnote>
  <w:endnote w:type="continuationSeparator" w:id="0">
    <w:p w14:paraId="66736E30" w14:textId="77777777" w:rsidR="00145465" w:rsidRDefault="00145465">
      <w:pPr>
        <w:spacing w:line="240" w:lineRule="auto"/>
      </w:pPr>
      <w:r>
        <w:continuationSeparator/>
      </w:r>
    </w:p>
    <w:p w14:paraId="75570C4A" w14:textId="77777777" w:rsidR="00145465" w:rsidRDefault="00145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A0641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22E84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C576A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543E2" w14:textId="77777777" w:rsidR="00145465" w:rsidRDefault="00145465">
      <w:pPr>
        <w:spacing w:line="240" w:lineRule="auto"/>
      </w:pPr>
      <w:r>
        <w:separator/>
      </w:r>
    </w:p>
    <w:p w14:paraId="62AA22A5" w14:textId="77777777" w:rsidR="00145465" w:rsidRDefault="00145465"/>
  </w:footnote>
  <w:footnote w:type="continuationSeparator" w:id="0">
    <w:p w14:paraId="7F87FE56" w14:textId="77777777" w:rsidR="00145465" w:rsidRDefault="00145465">
      <w:pPr>
        <w:spacing w:line="240" w:lineRule="auto"/>
      </w:pPr>
      <w:r>
        <w:continuationSeparator/>
      </w:r>
    </w:p>
    <w:p w14:paraId="1F3533A3" w14:textId="77777777" w:rsidR="00145465" w:rsidRDefault="001454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DC69F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1FFCC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A37A9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65"/>
    <w:rsid w:val="00023AFE"/>
    <w:rsid w:val="000A3D9B"/>
    <w:rsid w:val="000D4642"/>
    <w:rsid w:val="000D539D"/>
    <w:rsid w:val="00116273"/>
    <w:rsid w:val="00145465"/>
    <w:rsid w:val="0025209C"/>
    <w:rsid w:val="002C79E6"/>
    <w:rsid w:val="002E0ECC"/>
    <w:rsid w:val="002F3AE9"/>
    <w:rsid w:val="003009C2"/>
    <w:rsid w:val="003203C3"/>
    <w:rsid w:val="003207D5"/>
    <w:rsid w:val="00356B92"/>
    <w:rsid w:val="003804CC"/>
    <w:rsid w:val="00386C20"/>
    <w:rsid w:val="00416BFE"/>
    <w:rsid w:val="00480FC1"/>
    <w:rsid w:val="00555654"/>
    <w:rsid w:val="005A0C35"/>
    <w:rsid w:val="005C199E"/>
    <w:rsid w:val="006276A3"/>
    <w:rsid w:val="00664C1A"/>
    <w:rsid w:val="006831C9"/>
    <w:rsid w:val="007A6F5F"/>
    <w:rsid w:val="007D4B4C"/>
    <w:rsid w:val="00825A84"/>
    <w:rsid w:val="008319AA"/>
    <w:rsid w:val="0087407D"/>
    <w:rsid w:val="00977C81"/>
    <w:rsid w:val="00985799"/>
    <w:rsid w:val="00A06940"/>
    <w:rsid w:val="00A417C1"/>
    <w:rsid w:val="00A41CA2"/>
    <w:rsid w:val="00A47CF5"/>
    <w:rsid w:val="00AF4261"/>
    <w:rsid w:val="00B2710D"/>
    <w:rsid w:val="00B54DDC"/>
    <w:rsid w:val="00B863FB"/>
    <w:rsid w:val="00B86440"/>
    <w:rsid w:val="00BB2D6F"/>
    <w:rsid w:val="00C00F8F"/>
    <w:rsid w:val="00C03068"/>
    <w:rsid w:val="00C6575D"/>
    <w:rsid w:val="00CF44AA"/>
    <w:rsid w:val="00D2799F"/>
    <w:rsid w:val="00D620FD"/>
    <w:rsid w:val="00D6253E"/>
    <w:rsid w:val="00D91044"/>
    <w:rsid w:val="00DD37C0"/>
    <w:rsid w:val="00E67454"/>
    <w:rsid w:val="00EF55C5"/>
    <w:rsid w:val="00F04FEC"/>
    <w:rsid w:val="00F6242A"/>
    <w:rsid w:val="00F946F3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8B6A9"/>
  <w15:chartTrackingRefBased/>
  <w15:docId w15:val="{73BA2553-A25D-4290-BC13-0A6665E4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86C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C2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jbfawcett24.github.io/wdd130/swdn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faw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40</TotalTime>
  <Pages>3</Pages>
  <Words>505</Words>
  <Characters>2323</Characters>
  <Application>Microsoft Office Word</Application>
  <DocSecurity>0</DocSecurity>
  <Lines>50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Fawcett, James</cp:lastModifiedBy>
  <cp:revision>31</cp:revision>
  <dcterms:created xsi:type="dcterms:W3CDTF">2024-12-12T18:52:00Z</dcterms:created>
  <dcterms:modified xsi:type="dcterms:W3CDTF">2024-12-12T19:33:00Z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